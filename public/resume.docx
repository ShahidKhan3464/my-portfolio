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8E76C8">
        <w:trPr>
          <w:trHeight w:hRule="exact" w:val="1984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8B09BB" w:rsidRDefault="003E50F1" w:rsidP="00FB2E35">
            <w:pPr>
              <w:pStyle w:val="Title"/>
              <w:rPr>
                <w:b/>
                <w:sz w:val="44"/>
                <w:szCs w:val="44"/>
              </w:rPr>
            </w:pPr>
            <w:r w:rsidRPr="008B09BB">
              <w:rPr>
                <w:b/>
                <w:sz w:val="44"/>
                <w:szCs w:val="44"/>
              </w:rPr>
              <w:t>shahid</w:t>
            </w:r>
            <w:r w:rsidR="00692703" w:rsidRPr="008B09BB">
              <w:rPr>
                <w:b/>
                <w:sz w:val="44"/>
                <w:szCs w:val="44"/>
              </w:rPr>
              <w:t xml:space="preserve"> </w:t>
            </w:r>
            <w:r w:rsidRPr="008B09BB">
              <w:rPr>
                <w:b/>
                <w:sz w:val="44"/>
                <w:szCs w:val="44"/>
              </w:rPr>
              <w:t>khan</w:t>
            </w:r>
          </w:p>
          <w:p w:rsidR="00692703" w:rsidRPr="00CF1A49" w:rsidRDefault="003E50F1" w:rsidP="006146F0">
            <w:pPr>
              <w:pStyle w:val="ContactInfo"/>
              <w:contextualSpacing w:val="0"/>
            </w:pPr>
            <w:r w:rsidRPr="006146F0">
              <w:rPr>
                <w:b/>
                <w:color w:val="1D824C" w:themeColor="accent1"/>
                <w:sz w:val="20"/>
                <w:szCs w:val="20"/>
              </w:rPr>
              <w:t>Phone:</w:t>
            </w:r>
            <w:r w:rsidR="00692703" w:rsidRPr="00FB2E35">
              <w:rPr>
                <w:color w:val="1D824C" w:themeColor="accent1"/>
              </w:rPr>
              <w:t xml:space="preserve"> </w:t>
            </w:r>
            <w:r w:rsidRPr="006146F0">
              <w:rPr>
                <w:color w:val="1D824C" w:themeColor="accent1"/>
                <w:sz w:val="20"/>
                <w:szCs w:val="20"/>
              </w:rPr>
              <w:t>+923040099097</w:t>
            </w:r>
            <w:r w:rsidR="00FB2E35">
              <w:rPr>
                <w:color w:val="1D824C" w:themeColor="accent1"/>
              </w:rPr>
              <w:t xml:space="preserve">, </w:t>
            </w:r>
            <w:r w:rsidR="00FB2E35" w:rsidRPr="006146F0">
              <w:rPr>
                <w:b/>
                <w:color w:val="1D824C" w:themeColor="accent1"/>
                <w:sz w:val="20"/>
                <w:szCs w:val="20"/>
              </w:rPr>
              <w:t>Address:</w:t>
            </w:r>
            <w:r w:rsidR="00FB2E35">
              <w:rPr>
                <w:color w:val="1D824C" w:themeColor="accent1"/>
              </w:rPr>
              <w:t xml:space="preserve"> </w:t>
            </w:r>
            <w:r w:rsidR="00FB2E35" w:rsidRPr="006146F0">
              <w:rPr>
                <w:color w:val="1D824C" w:themeColor="accent1"/>
                <w:sz w:val="20"/>
                <w:szCs w:val="20"/>
              </w:rPr>
              <w:t>Al-Haram Model Town Peshawar</w:t>
            </w:r>
          </w:p>
          <w:p w:rsidR="003E50F1" w:rsidRDefault="003E50F1" w:rsidP="006146F0">
            <w:pPr>
              <w:pStyle w:val="ContactInfoEmphasis"/>
              <w:contextualSpacing w:val="0"/>
              <w:rPr>
                <w:b w:val="0"/>
                <w:sz w:val="20"/>
                <w:szCs w:val="20"/>
              </w:rPr>
            </w:pPr>
            <w:r w:rsidRPr="006146F0">
              <w:rPr>
                <w:sz w:val="20"/>
                <w:szCs w:val="20"/>
              </w:rPr>
              <w:t>Email:</w:t>
            </w:r>
            <w:r>
              <w:t xml:space="preserve"> </w:t>
            </w:r>
            <w:hyperlink r:id="rId7" w:history="1">
              <w:r w:rsidR="006146F0" w:rsidRPr="006146F0">
                <w:rPr>
                  <w:rStyle w:val="Hyperlink"/>
                  <w:b w:val="0"/>
                  <w:color w:val="1D824C" w:themeColor="accent1"/>
                  <w:sz w:val="20"/>
                  <w:szCs w:val="20"/>
                  <w:u w:val="none"/>
                </w:rPr>
                <w:t>shahidafridi26360@gmail.com</w:t>
              </w:r>
            </w:hyperlink>
          </w:p>
          <w:p w:rsidR="006146F0" w:rsidRDefault="006146F0" w:rsidP="006146F0">
            <w:pPr>
              <w:pStyle w:val="ContactInfoEmphasis"/>
              <w:contextualSpacing w:val="0"/>
            </w:pPr>
            <w:r w:rsidRPr="006146F0">
              <w:rPr>
                <w:sz w:val="20"/>
                <w:szCs w:val="20"/>
              </w:rPr>
              <w:t>Github:</w:t>
            </w:r>
            <w:r>
              <w:rPr>
                <w:b w:val="0"/>
              </w:rPr>
              <w:t xml:space="preserve"> </w:t>
            </w:r>
            <w:r w:rsidRPr="006146F0">
              <w:rPr>
                <w:b w:val="0"/>
                <w:sz w:val="20"/>
                <w:szCs w:val="20"/>
              </w:rPr>
              <w:t>www.gihub.com/ShahidKhan3464</w:t>
            </w:r>
          </w:p>
          <w:p w:rsidR="003E50F1" w:rsidRPr="003E50F1" w:rsidRDefault="003E50F1" w:rsidP="006146F0">
            <w:pPr>
              <w:pStyle w:val="ContactInfoEmphasis"/>
              <w:contextualSpacing w:val="0"/>
              <w:rPr>
                <w:b w:val="0"/>
              </w:rPr>
            </w:pPr>
            <w:r w:rsidRPr="006146F0">
              <w:rPr>
                <w:sz w:val="20"/>
                <w:szCs w:val="20"/>
              </w:rPr>
              <w:t>LinkedIn:</w:t>
            </w:r>
            <w:r>
              <w:t xml:space="preserve"> </w:t>
            </w:r>
            <w:r w:rsidRPr="006146F0">
              <w:rPr>
                <w:b w:val="0"/>
                <w:sz w:val="20"/>
                <w:szCs w:val="20"/>
              </w:rPr>
              <w:t>www.linkedin.com/in/shahidkhan34</w:t>
            </w:r>
          </w:p>
          <w:p w:rsidR="00FB2E35" w:rsidRDefault="003E50F1" w:rsidP="006146F0">
            <w:pPr>
              <w:pStyle w:val="ContactInfoEmphasis"/>
              <w:contextualSpacing w:val="0"/>
              <w:rPr>
                <w:b w:val="0"/>
                <w:sz w:val="20"/>
                <w:szCs w:val="20"/>
              </w:rPr>
            </w:pPr>
            <w:r w:rsidRPr="006146F0">
              <w:rPr>
                <w:sz w:val="20"/>
                <w:szCs w:val="20"/>
              </w:rPr>
              <w:t>portfolio:</w:t>
            </w:r>
            <w:r>
              <w:t xml:space="preserve"> </w:t>
            </w:r>
            <w:r w:rsidRPr="006146F0">
              <w:rPr>
                <w:b w:val="0"/>
                <w:sz w:val="20"/>
                <w:szCs w:val="20"/>
              </w:rPr>
              <w:t>www.shahidkhanportfolio.herokuapp.com</w:t>
            </w:r>
          </w:p>
          <w:p w:rsidR="006146F0" w:rsidRPr="00FB2E35" w:rsidRDefault="006146F0" w:rsidP="006146F0">
            <w:pPr>
              <w:pStyle w:val="ContactInfoEmphasis"/>
              <w:contextualSpacing w:val="0"/>
              <w:rPr>
                <w:b w:val="0"/>
              </w:rPr>
            </w:pP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786604" w:rsidRPr="00334086" w:rsidRDefault="00FB2E35" w:rsidP="006146F0">
            <w:pPr>
              <w:pStyle w:val="Heading1"/>
              <w:outlineLvl w:val="0"/>
            </w:pPr>
            <w:r w:rsidRPr="00334086">
              <w:t>SUMMARY</w:t>
            </w:r>
          </w:p>
          <w:p w:rsidR="001755A8" w:rsidRPr="00786604" w:rsidRDefault="00FB2E35" w:rsidP="00334086">
            <w:r w:rsidRPr="00786604">
              <w:t xml:space="preserve">Software Engineer Enthusiastic in web development specialize in </w:t>
            </w:r>
            <w:r w:rsidRPr="00786604">
              <w:rPr>
                <w:b/>
              </w:rPr>
              <w:t>MERN</w:t>
            </w:r>
            <w:r w:rsidRPr="00786604">
              <w:t xml:space="preserve"> Stack technology. Experienced with all stages of the development cycle for dynamic web projects. Looking for opportunities as a software developer with an expert team of developers who will help advance my career progression to senior positions in future.</w:t>
            </w:r>
          </w:p>
        </w:tc>
      </w:tr>
    </w:tbl>
    <w:p w:rsidR="004E01EB" w:rsidRPr="00B32749" w:rsidRDefault="00B32749" w:rsidP="004E01EB">
      <w:pPr>
        <w:pStyle w:val="Heading1"/>
      </w:pPr>
      <w:r w:rsidRPr="00B32749">
        <w:t>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B2E35" w:rsidP="001D0BF1">
            <w:pPr>
              <w:pStyle w:val="Heading3"/>
              <w:contextualSpacing w:val="0"/>
              <w:outlineLvl w:val="2"/>
            </w:pPr>
            <w:r>
              <w:t>05/2020</w:t>
            </w:r>
            <w:r w:rsidR="001D0BF1" w:rsidRPr="00CF1A49">
              <w:t xml:space="preserve"> – </w:t>
            </w:r>
            <w:r>
              <w:t>Present</w:t>
            </w:r>
          </w:p>
          <w:p w:rsidR="001D0BF1" w:rsidRPr="005C7A8B" w:rsidRDefault="00FB2E35" w:rsidP="001D0BF1">
            <w:pPr>
              <w:pStyle w:val="Heading2"/>
              <w:contextualSpacing w:val="0"/>
              <w:outlineLvl w:val="1"/>
              <w:rPr>
                <w:b w:val="0"/>
              </w:rPr>
            </w:pPr>
            <w:r>
              <w:t>OPen Source Developer</w:t>
            </w:r>
            <w:r w:rsidR="001D0BF1" w:rsidRPr="00CF1A49">
              <w:t xml:space="preserve">, </w:t>
            </w:r>
            <w:r w:rsidRPr="005C7A8B">
              <w:rPr>
                <w:rStyle w:val="SubtleReference"/>
                <w:b/>
              </w:rPr>
              <w:t>github</w:t>
            </w:r>
          </w:p>
          <w:p w:rsidR="001E3120" w:rsidRPr="00CF1A49" w:rsidRDefault="00FB2E35" w:rsidP="00FB2E35">
            <w:pPr>
              <w:contextualSpacing w:val="0"/>
            </w:pPr>
            <w:r>
              <w:t>Knack of building applications with frontend and backend operations</w:t>
            </w:r>
            <w:r w:rsidR="00FD46B3">
              <w:t>. Done 30+ projects by myself which are in github repository.</w:t>
            </w:r>
            <w:r w:rsidR="00FD46B3">
              <w:softHyphen/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FD46B3" w:rsidP="00F61DF9">
            <w:pPr>
              <w:pStyle w:val="Heading3"/>
              <w:contextualSpacing w:val="0"/>
              <w:outlineLvl w:val="2"/>
            </w:pPr>
            <w:r>
              <w:t>04/2021</w:t>
            </w:r>
            <w:r w:rsidR="00F61DF9" w:rsidRPr="00CF1A49">
              <w:t xml:space="preserve"> – </w:t>
            </w:r>
            <w:r>
              <w:t>10/2021</w:t>
            </w:r>
          </w:p>
          <w:p w:rsidR="00F61DF9" w:rsidRPr="00CF1A49" w:rsidRDefault="00FD46B3" w:rsidP="00F61DF9">
            <w:pPr>
              <w:pStyle w:val="Heading2"/>
              <w:contextualSpacing w:val="0"/>
              <w:outlineLvl w:val="1"/>
            </w:pPr>
            <w:r>
              <w:t>mern stack</w:t>
            </w:r>
            <w:r w:rsidR="00F61DF9" w:rsidRPr="00CF1A49">
              <w:t xml:space="preserve">, </w:t>
            </w:r>
            <w:r w:rsidRPr="005C7A8B">
              <w:rPr>
                <w:rStyle w:val="SubtleReference"/>
                <w:b/>
              </w:rPr>
              <w:t>navttc</w:t>
            </w:r>
          </w:p>
          <w:p w:rsidR="00AE3830" w:rsidRDefault="00E66DAA" w:rsidP="00AE3830">
            <w:r>
              <w:t>Have been selected in NAVTTC course training program and familiarized with MERN Stack technology. Do various projects</w:t>
            </w:r>
            <w:r w:rsidR="00AE3830">
              <w:t xml:space="preserve"> in this modern technology.</w:t>
            </w:r>
          </w:p>
          <w:p w:rsidR="00AE3830" w:rsidRDefault="00AE3830" w:rsidP="00AE3830">
            <w:pPr>
              <w:pStyle w:val="ListParagraph"/>
              <w:numPr>
                <w:ilvl w:val="0"/>
                <w:numId w:val="15"/>
              </w:numPr>
            </w:pPr>
            <w:r>
              <w:t>E-commerce (with payment system integration)</w:t>
            </w:r>
          </w:p>
          <w:p w:rsidR="00AE3830" w:rsidRDefault="00AE3830" w:rsidP="00AE3830">
            <w:pPr>
              <w:pStyle w:val="ListParagraph"/>
              <w:numPr>
                <w:ilvl w:val="0"/>
                <w:numId w:val="15"/>
              </w:numPr>
            </w:pPr>
            <w:r>
              <w:t>Real Time Chat App (</w:t>
            </w:r>
            <w:r w:rsidRPr="00AE3830">
              <w:rPr>
                <w:b/>
              </w:rPr>
              <w:t>Socket.io</w:t>
            </w:r>
            <w:r>
              <w:t>)</w:t>
            </w:r>
          </w:p>
          <w:p w:rsidR="00AE3830" w:rsidRDefault="00AE3830" w:rsidP="00AE3830">
            <w:pPr>
              <w:pStyle w:val="ListParagraph"/>
              <w:numPr>
                <w:ilvl w:val="0"/>
                <w:numId w:val="15"/>
              </w:numPr>
            </w:pPr>
            <w:r>
              <w:t xml:space="preserve">Voice Controlled News App (Conversational Voice capabilities using </w:t>
            </w:r>
            <w:r w:rsidRPr="00AE3830">
              <w:rPr>
                <w:b/>
              </w:rPr>
              <w:t>Alan AI</w:t>
            </w:r>
            <w:r>
              <w:t>)</w:t>
            </w:r>
          </w:p>
          <w:p w:rsidR="00AE3830" w:rsidRDefault="00AE3830" w:rsidP="00AE3830">
            <w:pPr>
              <w:pStyle w:val="ListParagraph"/>
              <w:numPr>
                <w:ilvl w:val="0"/>
                <w:numId w:val="15"/>
              </w:numPr>
            </w:pPr>
            <w:r>
              <w:t>Weather App (Real time weather information)</w:t>
            </w:r>
          </w:p>
          <w:p w:rsidR="00AE3830" w:rsidRDefault="00AE3830" w:rsidP="00AE3830">
            <w:pPr>
              <w:pStyle w:val="ListParagraph"/>
              <w:numPr>
                <w:ilvl w:val="0"/>
                <w:numId w:val="15"/>
              </w:numPr>
            </w:pPr>
            <w:r>
              <w:t>Covid-19 App (</w:t>
            </w:r>
            <w:r w:rsidRPr="00AE3830">
              <w:rPr>
                <w:b/>
              </w:rPr>
              <w:t>Diseases.sh API</w:t>
            </w:r>
            <w:r>
              <w:t>)</w:t>
            </w:r>
          </w:p>
          <w:p w:rsidR="00786604" w:rsidRDefault="00786604" w:rsidP="00786604">
            <w:pPr>
              <w:pStyle w:val="ListParagraph"/>
              <w:numPr>
                <w:ilvl w:val="0"/>
                <w:numId w:val="15"/>
              </w:numPr>
            </w:pPr>
            <w:r>
              <w:t>Expense Tracker</w:t>
            </w:r>
          </w:p>
          <w:p w:rsidR="00786604" w:rsidRDefault="00786604" w:rsidP="00786604">
            <w:pPr>
              <w:ind w:left="360"/>
            </w:pPr>
          </w:p>
          <w:p w:rsidR="00786604" w:rsidRPr="00CF1A49" w:rsidRDefault="00786604" w:rsidP="00786604">
            <w:pPr>
              <w:pStyle w:val="Heading3"/>
              <w:contextualSpacing w:val="0"/>
              <w:outlineLvl w:val="2"/>
            </w:pPr>
            <w:r>
              <w:t>05/2022</w:t>
            </w:r>
            <w:r w:rsidRPr="00CF1A49">
              <w:t xml:space="preserve"> – </w:t>
            </w:r>
            <w:r>
              <w:t>Present</w:t>
            </w:r>
          </w:p>
          <w:p w:rsidR="00786604" w:rsidRPr="00CF1A49" w:rsidRDefault="00786604" w:rsidP="00786604">
            <w:pPr>
              <w:pStyle w:val="Heading2"/>
              <w:contextualSpacing w:val="0"/>
              <w:outlineLvl w:val="1"/>
            </w:pPr>
            <w:r>
              <w:t>online medicine Donation system</w:t>
            </w:r>
            <w:r w:rsidRPr="00CF1A49">
              <w:t xml:space="preserve">, </w:t>
            </w:r>
            <w:r w:rsidRPr="005C7A8B">
              <w:rPr>
                <w:rStyle w:val="SubtleReference"/>
                <w:b/>
              </w:rPr>
              <w:t>final year project</w:t>
            </w:r>
          </w:p>
          <w:p w:rsidR="00786604" w:rsidRDefault="00786604" w:rsidP="005C7A8B">
            <w:r w:rsidRPr="00786604">
              <w:t xml:space="preserve">This web application is a Medicine Donation system </w:t>
            </w:r>
            <w:r w:rsidRPr="00786604">
              <w:rPr>
                <w:rFonts w:cs="Segoe UI"/>
                <w:shd w:val="clear" w:color="auto" w:fill="FFFFFF"/>
              </w:rPr>
              <w:t xml:space="preserve">proposed aims at providing an online platform for donating medicines to needy people. The users can donate the medicines by providing accurate medicine details to NGOs. The NGOs </w:t>
            </w:r>
            <w:r w:rsidRPr="00786604">
              <w:rPr>
                <w:rFonts w:cs="Arial"/>
                <w:shd w:val="clear" w:color="auto" w:fill="FFFFFF"/>
              </w:rPr>
              <w:t xml:space="preserve">will further divide it among the needy people. </w:t>
            </w:r>
            <w:r w:rsidRPr="00786604">
              <w:rPr>
                <w:bCs/>
              </w:rPr>
              <w:t>Many poor people who do not afford to buy their own medicines, with help of this website people can get the treatment and medicines to cure</w:t>
            </w:r>
            <w:r w:rsidR="005C7A8B">
              <w:rPr>
                <w:bCs/>
              </w:rPr>
              <w:t xml:space="preserve"> the respective diseases.</w:t>
            </w:r>
          </w:p>
        </w:tc>
      </w:tr>
    </w:tbl>
    <w:p w:rsidR="002D309C" w:rsidRPr="00CF1A49" w:rsidRDefault="002D309C" w:rsidP="0097790C">
      <w:pPr>
        <w:pStyle w:val="Heading1"/>
      </w:pPr>
      <w:r>
        <w:t>Skills</w:t>
      </w:r>
    </w:p>
    <w:tbl>
      <w:tblPr>
        <w:tblStyle w:val="TableGrid"/>
        <w:tblW w:w="5000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1D0BF1" w:rsidRPr="00CF1A49" w:rsidTr="008E76C8">
        <w:tc>
          <w:tcPr>
            <w:tcW w:w="9385" w:type="dxa"/>
          </w:tcPr>
          <w:p w:rsidR="002D309C" w:rsidRDefault="002D309C" w:rsidP="002D309C">
            <w:r>
              <w:t>•    HTML, CSS, BOOTSTRAP, SEMANTIC UI, MATERIAL UI, JAVASCRIPT, AJAX.</w:t>
            </w:r>
          </w:p>
          <w:p w:rsidR="002D309C" w:rsidRDefault="002D309C" w:rsidP="002D309C">
            <w:r>
              <w:t>•    Having knowledge of ES6 features.</w:t>
            </w:r>
          </w:p>
          <w:p w:rsidR="002D309C" w:rsidRDefault="002D309C" w:rsidP="002D309C">
            <w:r>
              <w:t xml:space="preserve">•    Superb in </w:t>
            </w:r>
            <w:r w:rsidRPr="008B09BB">
              <w:rPr>
                <w:b/>
              </w:rPr>
              <w:t>React</w:t>
            </w:r>
            <w:r>
              <w:t xml:space="preserve"> framework.</w:t>
            </w:r>
          </w:p>
          <w:p w:rsidR="002D309C" w:rsidRDefault="002D309C" w:rsidP="002D309C">
            <w:r>
              <w:lastRenderedPageBreak/>
              <w:t xml:space="preserve">•    Popular library </w:t>
            </w:r>
            <w:r w:rsidRPr="008B09BB">
              <w:rPr>
                <w:b/>
              </w:rPr>
              <w:t>Redux</w:t>
            </w:r>
            <w:r>
              <w:t xml:space="preserve"> for state management.</w:t>
            </w:r>
          </w:p>
          <w:p w:rsidR="002D309C" w:rsidRDefault="002D309C" w:rsidP="002D309C">
            <w:r>
              <w:t xml:space="preserve">•    Solid Understanding </w:t>
            </w:r>
            <w:r w:rsidRPr="008B09BB">
              <w:t>of NodeJs, ExpressJs and MongoDB</w:t>
            </w:r>
            <w:r>
              <w:t xml:space="preserve"> storage.</w:t>
            </w:r>
          </w:p>
          <w:p w:rsidR="002D309C" w:rsidRDefault="002D309C" w:rsidP="002D309C">
            <w:r>
              <w:t xml:space="preserve">•    Experience in building and consuming </w:t>
            </w:r>
            <w:r w:rsidRPr="008B09BB">
              <w:rPr>
                <w:b/>
              </w:rPr>
              <w:t>REST API</w:t>
            </w:r>
            <w:r>
              <w:t>.</w:t>
            </w:r>
          </w:p>
          <w:p w:rsidR="002D309C" w:rsidRDefault="002D309C" w:rsidP="002D309C">
            <w:r>
              <w:t xml:space="preserve">•    API calling through </w:t>
            </w:r>
            <w:r w:rsidRPr="008B09BB">
              <w:rPr>
                <w:b/>
              </w:rPr>
              <w:t>Axios</w:t>
            </w:r>
            <w:r>
              <w:t xml:space="preserve"> package and </w:t>
            </w:r>
            <w:r w:rsidRPr="008B09BB">
              <w:rPr>
                <w:b/>
              </w:rPr>
              <w:t>Fetch</w:t>
            </w:r>
            <w:r>
              <w:t xml:space="preserve"> method.</w:t>
            </w:r>
          </w:p>
          <w:p w:rsidR="002D309C" w:rsidRDefault="002D309C" w:rsidP="002D309C">
            <w:r>
              <w:t xml:space="preserve">•    API testing through </w:t>
            </w:r>
            <w:r w:rsidRPr="008B09BB">
              <w:rPr>
                <w:b/>
              </w:rPr>
              <w:t>Postman</w:t>
            </w:r>
            <w:r>
              <w:t xml:space="preserve"> and </w:t>
            </w:r>
            <w:r w:rsidRPr="008B09BB">
              <w:rPr>
                <w:b/>
              </w:rPr>
              <w:t>ThunderClient</w:t>
            </w:r>
            <w:r>
              <w:t>.</w:t>
            </w:r>
          </w:p>
          <w:p w:rsidR="002D309C" w:rsidRDefault="002D309C" w:rsidP="002D309C">
            <w:r>
              <w:t>•    Authentication and Authorization.</w:t>
            </w:r>
          </w:p>
          <w:p w:rsidR="002D309C" w:rsidRDefault="002D309C" w:rsidP="002D309C">
            <w:r>
              <w:t>•    Having Knowledge of Continuous Integration and Continuous Deployment pipeline.</w:t>
            </w:r>
          </w:p>
          <w:p w:rsidR="002D309C" w:rsidRPr="005C7A8B" w:rsidRDefault="002D309C" w:rsidP="002D309C">
            <w:r>
              <w:t>•    Deployment of a site on various platforms such as Heroku, netlify and vercel.</w:t>
            </w:r>
          </w:p>
        </w:tc>
      </w:tr>
      <w:tr w:rsidR="00F61DF9" w:rsidRPr="00CF1A49" w:rsidTr="008E76C8">
        <w:trPr>
          <w:trHeight w:val="14"/>
        </w:trPr>
        <w:tc>
          <w:tcPr>
            <w:tcW w:w="9385" w:type="dxa"/>
            <w:tcMar>
              <w:top w:w="216" w:type="dxa"/>
            </w:tcMar>
          </w:tcPr>
          <w:p w:rsidR="00F61DF9" w:rsidRDefault="00F61DF9" w:rsidP="005C7A8B">
            <w:pPr>
              <w:pStyle w:val="Heading3"/>
              <w:contextualSpacing w:val="0"/>
              <w:outlineLvl w:val="2"/>
            </w:pPr>
          </w:p>
        </w:tc>
      </w:tr>
    </w:tbl>
    <w:p w:rsidR="00B32749" w:rsidRDefault="002D309C" w:rsidP="002D309C">
      <w:pPr>
        <w:pStyle w:val="Heading1"/>
      </w:pPr>
      <w:r>
        <w:t>EDUCATION</w:t>
      </w:r>
    </w:p>
    <w:p w:rsidR="008E76C8" w:rsidRDefault="002D309C" w:rsidP="008E76C8">
      <w:pPr>
        <w:pStyle w:val="Heading3"/>
      </w:pPr>
      <w:r>
        <w:tab/>
      </w:r>
      <w:r w:rsidR="008E76C8">
        <w:t>08/2018</w:t>
      </w:r>
      <w:r w:rsidR="008E76C8" w:rsidRPr="00CF1A49">
        <w:t xml:space="preserve"> – </w:t>
      </w:r>
      <w:r w:rsidR="008E76C8">
        <w:t>08/2022</w:t>
      </w:r>
    </w:p>
    <w:p w:rsidR="008E76C8" w:rsidRPr="008B09BB" w:rsidRDefault="002D309C" w:rsidP="008E76C8">
      <w:pPr>
        <w:pStyle w:val="Heading3"/>
        <w:rPr>
          <w:sz w:val="24"/>
        </w:rPr>
      </w:pPr>
      <w:r>
        <w:tab/>
      </w:r>
      <w:r w:rsidRPr="008E76C8">
        <w:rPr>
          <w:color w:val="1D824C" w:themeColor="accent1"/>
          <w:sz w:val="26"/>
          <w:szCs w:val="26"/>
        </w:rPr>
        <w:t>BS SOFTWARE ENGINEERING,</w:t>
      </w:r>
      <w:r w:rsidRPr="008E76C8">
        <w:rPr>
          <w:sz w:val="26"/>
          <w:szCs w:val="26"/>
        </w:rPr>
        <w:t xml:space="preserve"> </w:t>
      </w:r>
      <w:r w:rsidRPr="006C7AFB">
        <w:rPr>
          <w:sz w:val="24"/>
        </w:rPr>
        <w:t>ISL</w:t>
      </w:r>
      <w:r w:rsidR="00B32749" w:rsidRPr="006C7AFB">
        <w:rPr>
          <w:sz w:val="24"/>
        </w:rPr>
        <w:t>AMIA COLLEGE UNIVERSITY PESHAWAr</w:t>
      </w:r>
    </w:p>
    <w:p w:rsidR="00B32749" w:rsidRPr="008E76C8" w:rsidRDefault="00B32749" w:rsidP="008E76C8">
      <w:pPr>
        <w:pStyle w:val="Heading3"/>
        <w:numPr>
          <w:ilvl w:val="0"/>
          <w:numId w:val="20"/>
        </w:numPr>
      </w:pPr>
      <w:r w:rsidRPr="00B32749">
        <w:rPr>
          <w:b w:val="0"/>
          <w:szCs w:val="22"/>
        </w:rPr>
        <w:t>Activities and societies: Course (Web Development) | Sport (Badminton) | Presentations and Debates |</w:t>
      </w:r>
      <w:bookmarkStart w:id="0" w:name="_GoBack"/>
      <w:bookmarkEnd w:id="0"/>
    </w:p>
    <w:sectPr w:rsidR="00B32749" w:rsidRPr="008E76C8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9E4" w:rsidRDefault="001429E4" w:rsidP="0068194B">
      <w:r>
        <w:separator/>
      </w:r>
    </w:p>
    <w:p w:rsidR="001429E4" w:rsidRDefault="001429E4"/>
    <w:p w:rsidR="001429E4" w:rsidRDefault="001429E4"/>
  </w:endnote>
  <w:endnote w:type="continuationSeparator" w:id="0">
    <w:p w:rsidR="001429E4" w:rsidRDefault="001429E4" w:rsidP="0068194B">
      <w:r>
        <w:continuationSeparator/>
      </w:r>
    </w:p>
    <w:p w:rsidR="001429E4" w:rsidRDefault="001429E4"/>
    <w:p w:rsidR="001429E4" w:rsidRDefault="001429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7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9E4" w:rsidRDefault="001429E4" w:rsidP="0068194B">
      <w:r>
        <w:separator/>
      </w:r>
    </w:p>
    <w:p w:rsidR="001429E4" w:rsidRDefault="001429E4"/>
    <w:p w:rsidR="001429E4" w:rsidRDefault="001429E4"/>
  </w:footnote>
  <w:footnote w:type="continuationSeparator" w:id="0">
    <w:p w:rsidR="001429E4" w:rsidRDefault="001429E4" w:rsidP="0068194B">
      <w:r>
        <w:continuationSeparator/>
      </w:r>
    </w:p>
    <w:p w:rsidR="001429E4" w:rsidRDefault="001429E4"/>
    <w:p w:rsidR="001429E4" w:rsidRDefault="001429E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7100C46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0CD15E34"/>
    <w:multiLevelType w:val="hybridMultilevel"/>
    <w:tmpl w:val="82209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DF73A6"/>
    <w:multiLevelType w:val="hybridMultilevel"/>
    <w:tmpl w:val="E85C8F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2C119D9"/>
    <w:multiLevelType w:val="hybridMultilevel"/>
    <w:tmpl w:val="7D12B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>
    <w:nsid w:val="1F5410ED"/>
    <w:multiLevelType w:val="hybridMultilevel"/>
    <w:tmpl w:val="0194D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A9827D2"/>
    <w:multiLevelType w:val="hybridMultilevel"/>
    <w:tmpl w:val="D0FE40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521A7FCA"/>
    <w:multiLevelType w:val="hybridMultilevel"/>
    <w:tmpl w:val="62AAA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EA625D"/>
    <w:multiLevelType w:val="hybridMultilevel"/>
    <w:tmpl w:val="AD24B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3"/>
  </w:num>
  <w:num w:numId="6">
    <w:abstractNumId w:val="3"/>
  </w:num>
  <w:num w:numId="7">
    <w:abstractNumId w:val="15"/>
  </w:num>
  <w:num w:numId="8">
    <w:abstractNumId w:val="2"/>
  </w:num>
  <w:num w:numId="9">
    <w:abstractNumId w:val="17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9"/>
  </w:num>
  <w:num w:numId="18">
    <w:abstractNumId w:val="11"/>
  </w:num>
  <w:num w:numId="19">
    <w:abstractNumId w:val="1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0F1"/>
    <w:rsid w:val="000001EF"/>
    <w:rsid w:val="00007322"/>
    <w:rsid w:val="00007728"/>
    <w:rsid w:val="00024584"/>
    <w:rsid w:val="00024730"/>
    <w:rsid w:val="000458F0"/>
    <w:rsid w:val="00055E95"/>
    <w:rsid w:val="0007021F"/>
    <w:rsid w:val="000B2BA5"/>
    <w:rsid w:val="000F2F8C"/>
    <w:rsid w:val="0010006E"/>
    <w:rsid w:val="001045A8"/>
    <w:rsid w:val="00114A91"/>
    <w:rsid w:val="001427E1"/>
    <w:rsid w:val="001429E4"/>
    <w:rsid w:val="00163668"/>
    <w:rsid w:val="00171566"/>
    <w:rsid w:val="00174676"/>
    <w:rsid w:val="001755A8"/>
    <w:rsid w:val="00184014"/>
    <w:rsid w:val="00192008"/>
    <w:rsid w:val="001A5136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309C"/>
    <w:rsid w:val="002D6137"/>
    <w:rsid w:val="002E7E61"/>
    <w:rsid w:val="002F05E5"/>
    <w:rsid w:val="002F254D"/>
    <w:rsid w:val="002F30E4"/>
    <w:rsid w:val="00307140"/>
    <w:rsid w:val="00316DFF"/>
    <w:rsid w:val="00325B57"/>
    <w:rsid w:val="00334086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E50F1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C7A8B"/>
    <w:rsid w:val="005D3CA7"/>
    <w:rsid w:val="005D4CC1"/>
    <w:rsid w:val="005F4B91"/>
    <w:rsid w:val="005F55D2"/>
    <w:rsid w:val="006146F0"/>
    <w:rsid w:val="0062312F"/>
    <w:rsid w:val="00625F2C"/>
    <w:rsid w:val="006304F9"/>
    <w:rsid w:val="006618E9"/>
    <w:rsid w:val="0068194B"/>
    <w:rsid w:val="00692703"/>
    <w:rsid w:val="006A1962"/>
    <w:rsid w:val="006B5D48"/>
    <w:rsid w:val="006B7D7B"/>
    <w:rsid w:val="006C1A5E"/>
    <w:rsid w:val="006C7AFB"/>
    <w:rsid w:val="006E1507"/>
    <w:rsid w:val="00712D8B"/>
    <w:rsid w:val="00722A07"/>
    <w:rsid w:val="007273B7"/>
    <w:rsid w:val="00733E0A"/>
    <w:rsid w:val="0074403D"/>
    <w:rsid w:val="00746D44"/>
    <w:rsid w:val="007538DC"/>
    <w:rsid w:val="00757803"/>
    <w:rsid w:val="00786604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B09BB"/>
    <w:rsid w:val="008C7056"/>
    <w:rsid w:val="008E76C8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3830"/>
    <w:rsid w:val="00AE7650"/>
    <w:rsid w:val="00B10EBE"/>
    <w:rsid w:val="00B236F1"/>
    <w:rsid w:val="00B32749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D73DF"/>
    <w:rsid w:val="00CE4030"/>
    <w:rsid w:val="00CE64B3"/>
    <w:rsid w:val="00CF1A49"/>
    <w:rsid w:val="00D0630C"/>
    <w:rsid w:val="00D243A9"/>
    <w:rsid w:val="00D305E5"/>
    <w:rsid w:val="00D36043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DF65CE"/>
    <w:rsid w:val="00E01923"/>
    <w:rsid w:val="00E14498"/>
    <w:rsid w:val="00E2397A"/>
    <w:rsid w:val="00E254DB"/>
    <w:rsid w:val="00E300FC"/>
    <w:rsid w:val="00E362DB"/>
    <w:rsid w:val="00E5632B"/>
    <w:rsid w:val="00E66DAA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2E35"/>
    <w:rsid w:val="00FB31C1"/>
    <w:rsid w:val="00FB58F2"/>
    <w:rsid w:val="00FC6AEA"/>
    <w:rsid w:val="00FD3D13"/>
    <w:rsid w:val="00FD46B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661E8C-E6F9-406F-8A1B-8CD17FB6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hahidafridi2636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%20gaming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141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 gaming</dc:creator>
  <cp:keywords/>
  <dc:description/>
  <cp:lastModifiedBy>mama gaming</cp:lastModifiedBy>
  <cp:revision>7</cp:revision>
  <dcterms:created xsi:type="dcterms:W3CDTF">2022-06-13T07:49:00Z</dcterms:created>
  <dcterms:modified xsi:type="dcterms:W3CDTF">2022-06-13T10:33:00Z</dcterms:modified>
  <cp:category/>
</cp:coreProperties>
</file>